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B5" w:rsidRPr="002C784C" w:rsidRDefault="002C784C">
      <w:pPr>
        <w:pStyle w:val="Heading2"/>
        <w:rPr>
          <w:sz w:val="54"/>
        </w:rPr>
      </w:pPr>
      <w:r w:rsidRPr="002C784C">
        <w:rPr>
          <w:sz w:val="54"/>
        </w:rPr>
        <w:t>SOUTHWESTERN oKLAHOMA sTATE uNIVERSITY</w:t>
      </w:r>
    </w:p>
    <w:p w:rsidR="002C784C" w:rsidRDefault="002C784C"/>
    <w:p w:rsidR="001269B5" w:rsidRDefault="00196B80">
      <w:r>
        <w:t>CERTIFIES THAT</w:t>
      </w:r>
    </w:p>
    <w:p w:rsidR="001269B5" w:rsidRDefault="00DB2DA1">
      <w:pPr>
        <w:pStyle w:val="Heading1"/>
      </w:pPr>
      <w:r>
        <w:t>Curtis Collins</w:t>
      </w:r>
    </w:p>
    <w:p w:rsidR="002C784C" w:rsidRDefault="002C784C"/>
    <w:p w:rsidR="001269B5" w:rsidRDefault="00196B80">
      <w:r>
        <w:t xml:space="preserve">has successfully completed the required </w:t>
      </w:r>
      <w:r w:rsidR="002C784C">
        <w:t>“Succeeding as an Online Student” course</w:t>
      </w:r>
    </w:p>
    <w:p w:rsidR="002C784C" w:rsidRDefault="002C784C"/>
    <w:p w:rsidR="001269B5" w:rsidRDefault="00196B80">
      <w:r>
        <w:t xml:space="preserve">Dated this </w:t>
      </w:r>
      <w:r w:rsidR="00DB2DA1">
        <w:t>27</w:t>
      </w:r>
      <w:r>
        <w:t xml:space="preserve"> day of </w:t>
      </w:r>
      <w:sdt>
        <w:sdtPr>
          <w:id w:val="-528869099"/>
          <w:placeholder>
            <w:docPart w:val="BA3674DFF39C44F69C95C8CBA949C144"/>
          </w:placeholder>
          <w:date w:fullDate="2016-08-27T00:00:00Z">
            <w:dateFormat w:val="MMMM, yyyy"/>
            <w:lid w:val="en-US"/>
            <w:storeMappedDataAs w:val="dateTime"/>
            <w:calendar w:val="gregorian"/>
          </w:date>
        </w:sdtPr>
        <w:sdtEndPr/>
        <w:sdtContent>
          <w:r w:rsidR="00DB2DA1">
            <w:t>August, 2016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189"/>
        <w:gridCol w:w="3142"/>
        <w:gridCol w:w="4189"/>
      </w:tblGrid>
      <w:tr w:rsidR="001269B5">
        <w:trPr>
          <w:trHeight w:val="1233"/>
        </w:trPr>
        <w:tc>
          <w:tcPr>
            <w:tcW w:w="3840" w:type="dxa"/>
            <w:vAlign w:val="bottom"/>
          </w:tcPr>
          <w:p w:rsidR="001269B5" w:rsidRDefault="001269B5">
            <w:pPr>
              <w:pStyle w:val="Signature"/>
            </w:pPr>
          </w:p>
        </w:tc>
        <w:tc>
          <w:tcPr>
            <w:tcW w:w="2880" w:type="dxa"/>
            <w:vAlign w:val="bottom"/>
          </w:tcPr>
          <w:p w:rsidR="001269B5" w:rsidRDefault="001269B5">
            <w:pPr>
              <w:pStyle w:val="Signature"/>
            </w:pPr>
            <w:bookmarkStart w:id="0" w:name="_GoBack"/>
            <w:bookmarkEnd w:id="0"/>
          </w:p>
        </w:tc>
        <w:tc>
          <w:tcPr>
            <w:tcW w:w="3840" w:type="dxa"/>
            <w:vAlign w:val="bottom"/>
          </w:tcPr>
          <w:p w:rsidR="001269B5" w:rsidRDefault="001269B5">
            <w:pPr>
              <w:pStyle w:val="Signature"/>
            </w:pPr>
          </w:p>
        </w:tc>
      </w:tr>
      <w:tr w:rsidR="001269B5">
        <w:trPr>
          <w:trHeight w:val="251"/>
        </w:trPr>
        <w:tc>
          <w:tcPr>
            <w:tcW w:w="3840" w:type="dxa"/>
          </w:tcPr>
          <w:p w:rsidR="001269B5" w:rsidRDefault="001269B5">
            <w:pPr>
              <w:pStyle w:val="Signature"/>
            </w:pPr>
          </w:p>
        </w:tc>
        <w:tc>
          <w:tcPr>
            <w:tcW w:w="2880" w:type="dxa"/>
          </w:tcPr>
          <w:p w:rsidR="001269B5" w:rsidRDefault="001269B5">
            <w:pPr>
              <w:pStyle w:val="Signature"/>
            </w:pPr>
          </w:p>
        </w:tc>
        <w:tc>
          <w:tcPr>
            <w:tcW w:w="3840" w:type="dxa"/>
          </w:tcPr>
          <w:p w:rsidR="001269B5" w:rsidRDefault="001269B5">
            <w:pPr>
              <w:pStyle w:val="Signature"/>
            </w:pPr>
          </w:p>
        </w:tc>
      </w:tr>
    </w:tbl>
    <w:p w:rsidR="001269B5" w:rsidRDefault="00196B80">
      <w:r>
        <w:rPr>
          <w:noProof/>
          <w:lang w:eastAsia="en-US"/>
        </w:rPr>
        <w:drawing>
          <wp:anchor distT="0" distB="0" distL="0" distR="0" simplePos="0" relativeHeight="251658240" behindDoc="1" locked="1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9070340" cy="6839585"/>
            <wp:effectExtent l="19050" t="19050" r="16510" b="18415"/>
            <wp:wrapNone/>
            <wp:docPr id="2" name="Picture 1" descr="Diploma background with lines, graphics and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340" cy="6839585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69B5">
      <w:pgSz w:w="15840" w:h="12240" w:orient="landscape" w:code="1"/>
      <w:pgMar w:top="1872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70A" w:rsidRDefault="00E6670A">
      <w:r>
        <w:separator/>
      </w:r>
    </w:p>
  </w:endnote>
  <w:endnote w:type="continuationSeparator" w:id="0">
    <w:p w:rsidR="00E6670A" w:rsidRDefault="00E6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70A" w:rsidRDefault="00E6670A">
      <w:r>
        <w:separator/>
      </w:r>
    </w:p>
  </w:footnote>
  <w:footnote w:type="continuationSeparator" w:id="0">
    <w:p w:rsidR="00E6670A" w:rsidRDefault="00E6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4C"/>
    <w:rsid w:val="001269B5"/>
    <w:rsid w:val="00196B80"/>
    <w:rsid w:val="002C784C"/>
    <w:rsid w:val="00DB2DA1"/>
    <w:rsid w:val="00E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  <w:ind w:left="2160" w:right="2160"/>
      <w:jc w:val="center"/>
    </w:pPr>
    <w:rPr>
      <w:color w:val="444D26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20" w:after="360" w:line="240" w:lineRule="auto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444D26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4D26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444D26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  <w:ind w:left="0" w:right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C9163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3674DFF39C44F69C95C8CBA949C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BC13-88D5-4CF5-BCAA-835C190225EE}"/>
      </w:docPartPr>
      <w:docPartBody>
        <w:p w:rsidR="001076A1" w:rsidRDefault="00926728">
          <w:pPr>
            <w:pStyle w:val="BA3674DFF39C44F69C95C8CBA949C14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28"/>
    <w:rsid w:val="001076A1"/>
    <w:rsid w:val="008D4C11"/>
    <w:rsid w:val="0092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A0340B0E43D401C8C5EFE28C377F95B">
    <w:name w:val="7A0340B0E43D401C8C5EFE28C377F95B"/>
  </w:style>
  <w:style w:type="paragraph" w:customStyle="1" w:styleId="5DF3C0904AD74CC2BBB1EC62845E31F2">
    <w:name w:val="5DF3C0904AD74CC2BBB1EC62845E31F2"/>
  </w:style>
  <w:style w:type="paragraph" w:customStyle="1" w:styleId="767D3DFA6DB248CE9369FC632CF7EF30">
    <w:name w:val="767D3DFA6DB248CE9369FC632CF7EF30"/>
  </w:style>
  <w:style w:type="paragraph" w:customStyle="1" w:styleId="57C2B52745DF4C43A3746648A59A8ADC">
    <w:name w:val="57C2B52745DF4C43A3746648A59A8ADC"/>
  </w:style>
  <w:style w:type="paragraph" w:customStyle="1" w:styleId="BA3674DFF39C44F69C95C8CBA949C144">
    <w:name w:val="BA3674DFF39C44F69C95C8CBA949C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05B0A10-20C0-4FCD-8685-72FEDE481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2014-08-17T18:47:00Z</dcterms:created>
  <dcterms:modified xsi:type="dcterms:W3CDTF">2016-08-27T16:31:00Z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TC039875579991</vt:lpwstr>
  </property>
</Properties>
</file>